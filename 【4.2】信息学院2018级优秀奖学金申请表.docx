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6931A" w14:textId="77777777" w:rsidR="00487225" w:rsidRDefault="00214730">
      <w:pPr>
        <w:spacing w:afterLines="50" w:after="156" w:line="480" w:lineRule="auto"/>
        <w:jc w:val="center"/>
        <w:rPr>
          <w:rFonts w:ascii="STZhongsong" w:eastAsia="STZhongsong" w:hAnsi="STZhongsong"/>
          <w:b/>
          <w:sz w:val="32"/>
          <w:szCs w:val="32"/>
        </w:rPr>
      </w:pPr>
      <w:r>
        <w:rPr>
          <w:rFonts w:ascii="STZhongsong" w:eastAsia="STZhongsong" w:hint="eastAsia"/>
          <w:b/>
          <w:sz w:val="32"/>
          <w:szCs w:val="32"/>
        </w:rPr>
        <w:t>（ 20</w:t>
      </w:r>
      <w:r w:rsidR="009D0A5D">
        <w:rPr>
          <w:rFonts w:ascii="STZhongsong" w:eastAsia="STZhongsong" w:hint="eastAsia"/>
          <w:b/>
          <w:sz w:val="32"/>
          <w:szCs w:val="32"/>
        </w:rPr>
        <w:t>19</w:t>
      </w:r>
      <w:r>
        <w:rPr>
          <w:rFonts w:ascii="STZhongsong" w:eastAsia="STZhongsong" w:hint="eastAsia"/>
          <w:b/>
          <w:sz w:val="32"/>
          <w:szCs w:val="32"/>
        </w:rPr>
        <w:t>— 20</w:t>
      </w:r>
      <w:r w:rsidR="009D0A5D">
        <w:rPr>
          <w:rFonts w:ascii="STZhongsong" w:eastAsia="STZhongsong" w:hint="eastAsia"/>
          <w:b/>
          <w:sz w:val="32"/>
          <w:szCs w:val="32"/>
        </w:rPr>
        <w:t>20</w:t>
      </w:r>
      <w:r>
        <w:rPr>
          <w:rFonts w:ascii="STZhongsong" w:eastAsia="STZhongsong" w:hint="eastAsia"/>
          <w:b/>
          <w:sz w:val="32"/>
          <w:szCs w:val="32"/>
        </w:rPr>
        <w:t>学年）优秀</w:t>
      </w:r>
      <w:r>
        <w:rPr>
          <w:rFonts w:ascii="STZhongsong" w:eastAsia="STZhongsong" w:hAnsi="STZhongsong" w:hint="eastAsia"/>
          <w:b/>
          <w:sz w:val="32"/>
          <w:szCs w:val="32"/>
        </w:rPr>
        <w:t>奖学金申请审批表</w:t>
      </w:r>
    </w:p>
    <w:p w14:paraId="7E45FF2B" w14:textId="25CC6E6B" w:rsidR="00487225" w:rsidRDefault="00214730">
      <w:pPr>
        <w:spacing w:line="460" w:lineRule="exact"/>
        <w:rPr>
          <w:rFonts w:ascii="黑体" w:eastAsia="黑体"/>
          <w:b/>
          <w:sz w:val="36"/>
          <w:szCs w:val="36"/>
        </w:rPr>
      </w:pPr>
      <w:r>
        <w:rPr>
          <w:rFonts w:hint="eastAsia"/>
          <w:b/>
          <w:sz w:val="24"/>
        </w:rPr>
        <w:t>学校：</w:t>
      </w:r>
      <w:r>
        <w:rPr>
          <w:b/>
          <w:sz w:val="24"/>
        </w:rPr>
        <w:t xml:space="preserve">   </w:t>
      </w:r>
      <w:r w:rsidR="004445E2">
        <w:rPr>
          <w:rFonts w:hint="eastAsia"/>
          <w:b/>
          <w:sz w:val="24"/>
        </w:rPr>
        <w:t>华东理工大学</w:t>
      </w:r>
      <w:r>
        <w:rPr>
          <w:b/>
          <w:sz w:val="24"/>
        </w:rPr>
        <w:t xml:space="preserve">   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学院：</w:t>
      </w:r>
      <w:r w:rsidR="004445E2">
        <w:rPr>
          <w:rFonts w:hint="eastAsia"/>
          <w:b/>
          <w:sz w:val="24"/>
        </w:rPr>
        <w:t>信息科学与工程学院</w:t>
      </w:r>
      <w:r>
        <w:rPr>
          <w:rFonts w:hint="eastAsia"/>
          <w:b/>
          <w:sz w:val="24"/>
        </w:rPr>
        <w:t xml:space="preserve">      </w:t>
      </w:r>
      <w:r>
        <w:rPr>
          <w:rFonts w:hint="eastAsia"/>
          <w:b/>
          <w:sz w:val="24"/>
        </w:rPr>
        <w:t>学号：</w:t>
      </w:r>
      <w:r w:rsidR="004445E2">
        <w:rPr>
          <w:rFonts w:hint="eastAsia"/>
          <w:b/>
          <w:sz w:val="24"/>
        </w:rPr>
        <w:t>1</w:t>
      </w:r>
      <w:r w:rsidR="004445E2">
        <w:rPr>
          <w:b/>
          <w:sz w:val="24"/>
        </w:rPr>
        <w:t>018</w:t>
      </w:r>
      <w:r w:rsidR="00C6499C">
        <w:rPr>
          <w:rFonts w:hint="eastAsia"/>
          <w:b/>
          <w:sz w:val="24"/>
        </w:rPr>
        <w:t>2468</w:t>
      </w:r>
    </w:p>
    <w:tbl>
      <w:tblPr>
        <w:tblW w:w="9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260"/>
        <w:gridCol w:w="1620"/>
        <w:gridCol w:w="1080"/>
        <w:gridCol w:w="360"/>
        <w:gridCol w:w="1003"/>
        <w:gridCol w:w="438"/>
        <w:gridCol w:w="822"/>
        <w:gridCol w:w="2520"/>
      </w:tblGrid>
      <w:tr w:rsidR="00487225" w14:paraId="016ADDDF" w14:textId="77777777">
        <w:trPr>
          <w:cantSplit/>
          <w:trHeight w:val="613"/>
          <w:jc w:val="center"/>
        </w:trPr>
        <w:tc>
          <w:tcPr>
            <w:tcW w:w="828" w:type="dxa"/>
            <w:vMerge w:val="restart"/>
            <w:vAlign w:val="center"/>
          </w:tcPr>
          <w:p w14:paraId="5E5B13B3" w14:textId="77777777" w:rsidR="00487225" w:rsidRDefault="002147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szCs w:val="21"/>
              </w:rPr>
              <w:br w:type="page"/>
            </w:r>
            <w:r>
              <w:rPr>
                <w:rFonts w:ascii="宋体" w:hAnsi="宋体" w:hint="eastAsia"/>
                <w:b/>
                <w:szCs w:val="21"/>
              </w:rPr>
              <w:t>基本情况</w:t>
            </w:r>
          </w:p>
        </w:tc>
        <w:tc>
          <w:tcPr>
            <w:tcW w:w="1260" w:type="dxa"/>
            <w:vAlign w:val="center"/>
          </w:tcPr>
          <w:p w14:paraId="670F9643" w14:textId="77777777" w:rsidR="00487225" w:rsidRDefault="0021473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620" w:type="dxa"/>
            <w:vAlign w:val="center"/>
          </w:tcPr>
          <w:p w14:paraId="5C04792E" w14:textId="1CC5AB41" w:rsidR="00487225" w:rsidRPr="00C6499C" w:rsidRDefault="00C6499C">
            <w:pPr>
              <w:jc w:val="center"/>
              <w:rPr>
                <w:rFonts w:ascii="宋体" w:hAnsi="宋体"/>
                <w:bCs/>
                <w:szCs w:val="21"/>
              </w:rPr>
            </w:pPr>
            <w:proofErr w:type="gramStart"/>
            <w:r w:rsidRPr="00C6499C">
              <w:rPr>
                <w:rFonts w:ascii="宋体" w:hAnsi="宋体" w:hint="eastAsia"/>
                <w:bCs/>
                <w:szCs w:val="21"/>
              </w:rPr>
              <w:t>马毅鸣</w:t>
            </w:r>
            <w:proofErr w:type="gramEnd"/>
          </w:p>
        </w:tc>
        <w:tc>
          <w:tcPr>
            <w:tcW w:w="1080" w:type="dxa"/>
            <w:vAlign w:val="center"/>
          </w:tcPr>
          <w:p w14:paraId="32A9C8AE" w14:textId="77777777" w:rsidR="00487225" w:rsidRDefault="0021473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1363" w:type="dxa"/>
            <w:gridSpan w:val="2"/>
            <w:vAlign w:val="center"/>
          </w:tcPr>
          <w:p w14:paraId="3684956D" w14:textId="4CC0D00D" w:rsidR="00487225" w:rsidRDefault="00C649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男</w:t>
            </w:r>
          </w:p>
        </w:tc>
        <w:tc>
          <w:tcPr>
            <w:tcW w:w="1260" w:type="dxa"/>
            <w:gridSpan w:val="2"/>
            <w:vAlign w:val="center"/>
          </w:tcPr>
          <w:p w14:paraId="176544C0" w14:textId="77777777" w:rsidR="00487225" w:rsidRDefault="0021473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2520" w:type="dxa"/>
            <w:vAlign w:val="center"/>
          </w:tcPr>
          <w:p w14:paraId="230B3E89" w14:textId="6A3C4BD2" w:rsidR="00487225" w:rsidRPr="00C6499C" w:rsidRDefault="009D0A5D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C6499C">
              <w:rPr>
                <w:rFonts w:ascii="宋体" w:hAnsi="宋体" w:hint="eastAsia"/>
                <w:bCs/>
                <w:szCs w:val="21"/>
              </w:rPr>
              <w:t>2000.01</w:t>
            </w:r>
            <w:r w:rsidR="00C6499C" w:rsidRPr="00C6499C">
              <w:rPr>
                <w:rFonts w:ascii="宋体" w:hAnsi="宋体" w:hint="eastAsia"/>
                <w:bCs/>
                <w:szCs w:val="21"/>
              </w:rPr>
              <w:t>.</w:t>
            </w:r>
            <w:r w:rsidR="00C6499C" w:rsidRPr="00C6499C">
              <w:rPr>
                <w:rFonts w:ascii="宋体" w:hAnsi="宋体"/>
                <w:bCs/>
                <w:szCs w:val="21"/>
              </w:rPr>
              <w:t>08</w:t>
            </w:r>
          </w:p>
        </w:tc>
      </w:tr>
      <w:tr w:rsidR="00487225" w14:paraId="65ABDE50" w14:textId="77777777">
        <w:trPr>
          <w:cantSplit/>
          <w:trHeight w:hRule="exact" w:val="626"/>
          <w:jc w:val="center"/>
        </w:trPr>
        <w:tc>
          <w:tcPr>
            <w:tcW w:w="828" w:type="dxa"/>
            <w:vMerge/>
            <w:vAlign w:val="center"/>
          </w:tcPr>
          <w:p w14:paraId="7BCE6E27" w14:textId="77777777" w:rsidR="00487225" w:rsidRDefault="00487225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3964CC93" w14:textId="77777777" w:rsidR="00487225" w:rsidRDefault="0021473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班级</w:t>
            </w:r>
          </w:p>
        </w:tc>
        <w:tc>
          <w:tcPr>
            <w:tcW w:w="1620" w:type="dxa"/>
            <w:vAlign w:val="center"/>
          </w:tcPr>
          <w:p w14:paraId="6B08F2E6" w14:textId="2E282698" w:rsidR="00487225" w:rsidRDefault="00C649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计182</w:t>
            </w:r>
          </w:p>
        </w:tc>
        <w:tc>
          <w:tcPr>
            <w:tcW w:w="1080" w:type="dxa"/>
            <w:vAlign w:val="center"/>
          </w:tcPr>
          <w:p w14:paraId="515B570B" w14:textId="77777777" w:rsidR="00487225" w:rsidRDefault="0021473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民族</w:t>
            </w:r>
          </w:p>
        </w:tc>
        <w:tc>
          <w:tcPr>
            <w:tcW w:w="1363" w:type="dxa"/>
            <w:gridSpan w:val="2"/>
            <w:vAlign w:val="center"/>
          </w:tcPr>
          <w:p w14:paraId="382713A5" w14:textId="37F40E30" w:rsidR="00487225" w:rsidRPr="00C6499C" w:rsidRDefault="00C6499C">
            <w:pPr>
              <w:jc w:val="center"/>
              <w:rPr>
                <w:rFonts w:ascii="宋体" w:hAnsi="宋体"/>
                <w:szCs w:val="21"/>
              </w:rPr>
            </w:pPr>
            <w:r w:rsidRPr="00C6499C">
              <w:rPr>
                <w:rFonts w:ascii="宋体" w:hAnsi="宋体" w:hint="eastAsia"/>
                <w:szCs w:val="21"/>
              </w:rPr>
              <w:t>汉族</w:t>
            </w:r>
          </w:p>
        </w:tc>
        <w:tc>
          <w:tcPr>
            <w:tcW w:w="1260" w:type="dxa"/>
            <w:gridSpan w:val="2"/>
            <w:vAlign w:val="center"/>
          </w:tcPr>
          <w:p w14:paraId="4E2961D4" w14:textId="77777777" w:rsidR="00487225" w:rsidRDefault="0021473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2520" w:type="dxa"/>
            <w:vAlign w:val="center"/>
          </w:tcPr>
          <w:p w14:paraId="249AE765" w14:textId="287F6E83" w:rsidR="00487225" w:rsidRDefault="00C6499C" w:rsidP="00C6499C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15221178524</w:t>
            </w:r>
          </w:p>
        </w:tc>
      </w:tr>
      <w:tr w:rsidR="00487225" w14:paraId="118C926C" w14:textId="77777777">
        <w:trPr>
          <w:cantSplit/>
          <w:trHeight w:hRule="exact" w:val="911"/>
          <w:jc w:val="center"/>
        </w:trPr>
        <w:tc>
          <w:tcPr>
            <w:tcW w:w="828" w:type="dxa"/>
            <w:vMerge w:val="restart"/>
            <w:vAlign w:val="center"/>
          </w:tcPr>
          <w:p w14:paraId="0D7C8DFD" w14:textId="77777777" w:rsidR="00487225" w:rsidRDefault="002147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学习情况</w:t>
            </w:r>
          </w:p>
        </w:tc>
        <w:tc>
          <w:tcPr>
            <w:tcW w:w="9103" w:type="dxa"/>
            <w:gridSpan w:val="8"/>
            <w:vAlign w:val="center"/>
          </w:tcPr>
          <w:p w14:paraId="7E5FDE1A" w14:textId="29FB927F" w:rsidR="00487225" w:rsidRDefault="00214730">
            <w:pPr>
              <w:widowControl/>
              <w:tabs>
                <w:tab w:val="left" w:pos="1228"/>
              </w:tabs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必修课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 xml:space="preserve">　 </w:t>
            </w:r>
            <w:r w:rsidR="00C6499C">
              <w:rPr>
                <w:rFonts w:ascii="宋体" w:hAnsi="宋体" w:hint="eastAsia"/>
                <w:sz w:val="24"/>
                <w:szCs w:val="24"/>
                <w:u w:val="single"/>
              </w:rPr>
              <w:t>15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 xml:space="preserve">  　</w:t>
            </w:r>
            <w:r>
              <w:rPr>
                <w:rFonts w:ascii="宋体" w:hAnsi="宋体" w:hint="eastAsia"/>
                <w:sz w:val="24"/>
                <w:szCs w:val="24"/>
              </w:rPr>
              <w:t>门，其中及格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以上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 xml:space="preserve">　</w:t>
            </w:r>
            <w:proofErr w:type="gramEnd"/>
            <w:r w:rsidR="00C6499C">
              <w:rPr>
                <w:rFonts w:ascii="宋体" w:hAnsi="宋体" w:hint="eastAsia"/>
                <w:sz w:val="24"/>
                <w:szCs w:val="24"/>
                <w:u w:val="single"/>
              </w:rPr>
              <w:t>15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 xml:space="preserve">　</w:t>
            </w:r>
            <w:r>
              <w:rPr>
                <w:rFonts w:ascii="宋体" w:hAnsi="宋体" w:hint="eastAsia"/>
                <w:sz w:val="24"/>
                <w:szCs w:val="24"/>
              </w:rPr>
              <w:t>门，不及格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 xml:space="preserve">　</w:t>
            </w:r>
            <w:r w:rsidR="00C6499C">
              <w:rPr>
                <w:rFonts w:ascii="宋体" w:hAnsi="宋体" w:hint="eastAsia"/>
                <w:sz w:val="24"/>
                <w:szCs w:val="24"/>
                <w:u w:val="single"/>
              </w:rPr>
              <w:t>0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 xml:space="preserve">　</w:t>
            </w:r>
            <w:r>
              <w:rPr>
                <w:rFonts w:ascii="宋体" w:hAnsi="宋体" w:hint="eastAsia"/>
                <w:sz w:val="24"/>
                <w:szCs w:val="24"/>
              </w:rPr>
              <w:t>门，</w:t>
            </w:r>
          </w:p>
          <w:p w14:paraId="3ED87851" w14:textId="77777777" w:rsidR="00487225" w:rsidRDefault="00214730">
            <w:pPr>
              <w:widowControl/>
              <w:tabs>
                <w:tab w:val="left" w:pos="1228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不及格科目名称和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补考</w:t>
            </w:r>
            <w:r>
              <w:rPr>
                <w:rFonts w:ascii="宋体" w:hAnsi="宋体" w:hint="eastAsia"/>
                <w:sz w:val="24"/>
                <w:szCs w:val="24"/>
              </w:rPr>
              <w:t>分数</w:t>
            </w:r>
            <w:proofErr w:type="gramStart"/>
            <w:r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　   　</w:t>
            </w:r>
            <w:proofErr w:type="gramEnd"/>
            <w:r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　     　   　     　   　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487225" w14:paraId="32C88F31" w14:textId="77777777">
        <w:trPr>
          <w:cantSplit/>
          <w:trHeight w:val="450"/>
          <w:jc w:val="center"/>
        </w:trPr>
        <w:tc>
          <w:tcPr>
            <w:tcW w:w="828" w:type="dxa"/>
            <w:vMerge/>
            <w:vAlign w:val="center"/>
          </w:tcPr>
          <w:p w14:paraId="58D9E84A" w14:textId="77777777" w:rsidR="00487225" w:rsidRDefault="00487225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320" w:type="dxa"/>
            <w:gridSpan w:val="4"/>
            <w:shd w:val="clear" w:color="auto" w:fill="auto"/>
            <w:vAlign w:val="center"/>
          </w:tcPr>
          <w:p w14:paraId="3AB13B6B" w14:textId="3AB4F916" w:rsidR="00487225" w:rsidRDefault="00214730" w:rsidP="009D0A5D">
            <w:pPr>
              <w:adjustRightInd w:val="0"/>
              <w:snapToGrid w:val="0"/>
              <w:spacing w:beforeLines="50" w:before="156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专业成绩排名：</w:t>
            </w:r>
            <w:r>
              <w:rPr>
                <w:rFonts w:ascii="宋体" w:hAnsi="宋体"/>
                <w:szCs w:val="21"/>
                <w:u w:val="single"/>
              </w:rPr>
              <w:t xml:space="preserve"> </w:t>
            </w:r>
            <w:r w:rsidR="00C6499C">
              <w:rPr>
                <w:rFonts w:ascii="宋体" w:hAnsi="宋体" w:hint="eastAsia"/>
                <w:szCs w:val="21"/>
                <w:u w:val="single"/>
              </w:rPr>
              <w:t>40</w:t>
            </w:r>
            <w:r>
              <w:rPr>
                <w:rFonts w:ascii="宋体" w:hAnsi="宋体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  <w:u w:val="single"/>
              </w:rPr>
              <w:t>/</w:t>
            </w:r>
            <w:r>
              <w:rPr>
                <w:rFonts w:ascii="宋体" w:hAnsi="宋体"/>
                <w:szCs w:val="21"/>
                <w:u w:val="single"/>
              </w:rPr>
              <w:t xml:space="preserve"> </w:t>
            </w:r>
            <w:r w:rsidR="00C6499C">
              <w:rPr>
                <w:rFonts w:ascii="宋体" w:hAnsi="宋体" w:hint="eastAsia"/>
                <w:szCs w:val="21"/>
                <w:u w:val="single"/>
              </w:rPr>
              <w:t>100</w:t>
            </w:r>
            <w:r>
              <w:rPr>
                <w:rFonts w:ascii="宋体" w:hAnsi="宋体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（名次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总人数）</w:t>
            </w:r>
          </w:p>
        </w:tc>
        <w:tc>
          <w:tcPr>
            <w:tcW w:w="4783" w:type="dxa"/>
            <w:gridSpan w:val="4"/>
            <w:vAlign w:val="center"/>
          </w:tcPr>
          <w:p w14:paraId="3C415E39" w14:textId="6EA75DDF" w:rsidR="00487225" w:rsidRDefault="00214730" w:rsidP="009D0A5D">
            <w:pPr>
              <w:adjustRightInd w:val="0"/>
              <w:snapToGrid w:val="0"/>
              <w:spacing w:beforeLines="50" w:before="156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综合成绩排名：</w:t>
            </w:r>
            <w:r>
              <w:rPr>
                <w:rFonts w:ascii="宋体" w:hAnsi="宋体"/>
                <w:szCs w:val="21"/>
                <w:u w:val="single"/>
              </w:rPr>
              <w:t xml:space="preserve"> </w:t>
            </w:r>
            <w:r w:rsidR="009D0A5D">
              <w:rPr>
                <w:rFonts w:ascii="宋体" w:hAnsi="宋体"/>
                <w:szCs w:val="21"/>
                <w:u w:val="single"/>
              </w:rPr>
              <w:t xml:space="preserve"> </w:t>
            </w:r>
            <w:r w:rsidR="00C6499C">
              <w:rPr>
                <w:rFonts w:ascii="宋体" w:hAnsi="宋体" w:hint="eastAsia"/>
                <w:szCs w:val="21"/>
                <w:u w:val="single"/>
              </w:rPr>
              <w:t>48</w:t>
            </w:r>
            <w:r w:rsidR="009D0A5D">
              <w:rPr>
                <w:rFonts w:ascii="宋体" w:hAnsi="宋体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  <w:u w:val="single"/>
              </w:rPr>
              <w:t>/</w:t>
            </w:r>
            <w:r w:rsidR="009D0A5D">
              <w:rPr>
                <w:rFonts w:ascii="宋体" w:hAnsi="宋体"/>
                <w:szCs w:val="21"/>
                <w:u w:val="single"/>
              </w:rPr>
              <w:t xml:space="preserve">  </w:t>
            </w:r>
            <w:r w:rsidR="00C6499C">
              <w:rPr>
                <w:rFonts w:ascii="宋体" w:hAnsi="宋体" w:hint="eastAsia"/>
                <w:szCs w:val="21"/>
                <w:u w:val="single"/>
              </w:rPr>
              <w:t>100</w:t>
            </w:r>
            <w:r w:rsidR="009D0A5D">
              <w:rPr>
                <w:rFonts w:ascii="宋体" w:hAnsi="宋体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（名次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总人数）</w:t>
            </w:r>
          </w:p>
        </w:tc>
      </w:tr>
      <w:tr w:rsidR="00487225" w14:paraId="66AF3CD0" w14:textId="77777777">
        <w:trPr>
          <w:cantSplit/>
          <w:trHeight w:val="450"/>
          <w:jc w:val="center"/>
        </w:trPr>
        <w:tc>
          <w:tcPr>
            <w:tcW w:w="828" w:type="dxa"/>
            <w:vMerge/>
            <w:vAlign w:val="center"/>
          </w:tcPr>
          <w:p w14:paraId="532A2683" w14:textId="77777777" w:rsidR="00487225" w:rsidRDefault="00487225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880" w:type="dxa"/>
            <w:gridSpan w:val="2"/>
            <w:shd w:val="clear" w:color="auto" w:fill="auto"/>
            <w:vAlign w:val="center"/>
          </w:tcPr>
          <w:p w14:paraId="13145605" w14:textId="2D9C153D" w:rsidR="00487225" w:rsidRDefault="00214730">
            <w:pPr>
              <w:adjustRightInd w:val="0"/>
              <w:snapToGrid w:val="0"/>
              <w:spacing w:beforeLines="50" w:before="156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专业成绩分数：</w:t>
            </w:r>
            <w:r>
              <w:rPr>
                <w:rFonts w:ascii="宋体" w:hAnsi="宋体"/>
                <w:szCs w:val="21"/>
                <w:u w:val="single"/>
              </w:rPr>
              <w:t xml:space="preserve">   </w:t>
            </w:r>
            <w:r w:rsidR="00C6499C">
              <w:rPr>
                <w:rFonts w:ascii="宋体" w:hAnsi="宋体" w:hint="eastAsia"/>
                <w:szCs w:val="21"/>
                <w:u w:val="single"/>
              </w:rPr>
              <w:t>85.24</w:t>
            </w:r>
            <w:r>
              <w:rPr>
                <w:rFonts w:ascii="宋体" w:hAnsi="宋体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</w:p>
        </w:tc>
        <w:tc>
          <w:tcPr>
            <w:tcW w:w="2881" w:type="dxa"/>
            <w:gridSpan w:val="4"/>
            <w:shd w:val="clear" w:color="auto" w:fill="auto"/>
            <w:vAlign w:val="center"/>
          </w:tcPr>
          <w:p w14:paraId="0E34BCE9" w14:textId="5E38C066" w:rsidR="00487225" w:rsidRDefault="00214730">
            <w:pPr>
              <w:adjustRightInd w:val="0"/>
              <w:snapToGrid w:val="0"/>
              <w:spacing w:beforeLines="50" w:before="156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德育成绩分数：</w:t>
            </w:r>
            <w:r>
              <w:rPr>
                <w:rFonts w:ascii="宋体" w:hAnsi="宋体"/>
                <w:szCs w:val="21"/>
                <w:u w:val="single"/>
              </w:rPr>
              <w:t xml:space="preserve">  </w:t>
            </w:r>
            <w:r w:rsidR="00C6499C">
              <w:rPr>
                <w:rFonts w:ascii="宋体" w:hAnsi="宋体" w:hint="eastAsia"/>
                <w:szCs w:val="21"/>
                <w:u w:val="single"/>
              </w:rPr>
              <w:t>82.75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</w:p>
        </w:tc>
        <w:tc>
          <w:tcPr>
            <w:tcW w:w="3342" w:type="dxa"/>
            <w:gridSpan w:val="2"/>
            <w:vAlign w:val="center"/>
          </w:tcPr>
          <w:p w14:paraId="183FE7E0" w14:textId="5F07C960" w:rsidR="00487225" w:rsidRDefault="00214730">
            <w:pPr>
              <w:adjustRightInd w:val="0"/>
              <w:snapToGrid w:val="0"/>
              <w:spacing w:beforeLines="50" w:before="156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综合成绩分数：</w:t>
            </w:r>
            <w:r>
              <w:rPr>
                <w:rFonts w:ascii="宋体" w:hAnsi="宋体"/>
                <w:szCs w:val="21"/>
                <w:u w:val="single"/>
              </w:rPr>
              <w:t xml:space="preserve">  </w:t>
            </w:r>
            <w:r w:rsidR="00C6499C">
              <w:rPr>
                <w:rFonts w:ascii="宋体" w:hAnsi="宋体" w:hint="eastAsia"/>
                <w:szCs w:val="21"/>
                <w:u w:val="single"/>
              </w:rPr>
              <w:t>84.87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</w:p>
        </w:tc>
      </w:tr>
      <w:tr w:rsidR="00487225" w14:paraId="51B04FA9" w14:textId="77777777">
        <w:trPr>
          <w:cantSplit/>
          <w:trHeight w:val="540"/>
          <w:jc w:val="center"/>
        </w:trPr>
        <w:tc>
          <w:tcPr>
            <w:tcW w:w="828" w:type="dxa"/>
            <w:vMerge w:val="restart"/>
            <w:vAlign w:val="center"/>
          </w:tcPr>
          <w:p w14:paraId="6BBCD97E" w14:textId="77777777" w:rsidR="00487225" w:rsidRDefault="00214730">
            <w:pPr>
              <w:spacing w:before="72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大学期间主要获奖</w:t>
            </w:r>
          </w:p>
          <w:p w14:paraId="46F0A01F" w14:textId="77777777" w:rsidR="00487225" w:rsidRDefault="00214730">
            <w:pPr>
              <w:spacing w:before="72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情况</w:t>
            </w:r>
          </w:p>
        </w:tc>
        <w:tc>
          <w:tcPr>
            <w:tcW w:w="1260" w:type="dxa"/>
            <w:vAlign w:val="center"/>
          </w:tcPr>
          <w:p w14:paraId="183BAE17" w14:textId="77777777" w:rsidR="00487225" w:rsidRDefault="00214730">
            <w:pPr>
              <w:spacing w:before="72" w:afterLines="50"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4063" w:type="dxa"/>
            <w:gridSpan w:val="4"/>
            <w:vAlign w:val="center"/>
          </w:tcPr>
          <w:p w14:paraId="44926041" w14:textId="77777777" w:rsidR="00487225" w:rsidRDefault="00214730">
            <w:pPr>
              <w:spacing w:before="72" w:afterLines="50"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奖项名称</w:t>
            </w:r>
          </w:p>
        </w:tc>
        <w:tc>
          <w:tcPr>
            <w:tcW w:w="3780" w:type="dxa"/>
            <w:gridSpan w:val="3"/>
            <w:vAlign w:val="center"/>
          </w:tcPr>
          <w:p w14:paraId="3E83646C" w14:textId="77777777" w:rsidR="00487225" w:rsidRDefault="00214730">
            <w:pPr>
              <w:spacing w:before="72" w:afterLines="50"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颁奖单位</w:t>
            </w:r>
          </w:p>
        </w:tc>
      </w:tr>
      <w:tr w:rsidR="00487225" w14:paraId="54F21F1F" w14:textId="77777777">
        <w:trPr>
          <w:cantSplit/>
          <w:trHeight w:val="540"/>
          <w:jc w:val="center"/>
        </w:trPr>
        <w:tc>
          <w:tcPr>
            <w:tcW w:w="828" w:type="dxa"/>
            <w:vMerge/>
            <w:vAlign w:val="center"/>
          </w:tcPr>
          <w:p w14:paraId="73ECEAB8" w14:textId="77777777" w:rsidR="00487225" w:rsidRDefault="00487225">
            <w:pPr>
              <w:spacing w:before="72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62F59D5C" w14:textId="77777777" w:rsidR="00487225" w:rsidRDefault="00487225">
            <w:pPr>
              <w:spacing w:before="72" w:afterLines="50" w:after="156"/>
              <w:ind w:firstLineChars="100" w:firstLine="210"/>
              <w:rPr>
                <w:rFonts w:ascii="宋体" w:hAnsi="宋体"/>
                <w:szCs w:val="21"/>
              </w:rPr>
            </w:pPr>
          </w:p>
        </w:tc>
        <w:tc>
          <w:tcPr>
            <w:tcW w:w="4063" w:type="dxa"/>
            <w:gridSpan w:val="4"/>
            <w:vAlign w:val="center"/>
          </w:tcPr>
          <w:p w14:paraId="03A2D0D4" w14:textId="77777777" w:rsidR="00487225" w:rsidRDefault="00487225">
            <w:pPr>
              <w:spacing w:before="72" w:afterLines="50" w:after="156"/>
              <w:ind w:firstLineChars="100" w:firstLine="210"/>
              <w:rPr>
                <w:rFonts w:ascii="宋体" w:hAnsi="宋体"/>
                <w:szCs w:val="21"/>
              </w:rPr>
            </w:pPr>
          </w:p>
        </w:tc>
        <w:tc>
          <w:tcPr>
            <w:tcW w:w="3780" w:type="dxa"/>
            <w:gridSpan w:val="3"/>
            <w:vAlign w:val="center"/>
          </w:tcPr>
          <w:p w14:paraId="183218E7" w14:textId="77777777" w:rsidR="00487225" w:rsidRDefault="00487225">
            <w:pPr>
              <w:spacing w:before="72" w:afterLines="50" w:after="156"/>
              <w:ind w:firstLineChars="100" w:firstLine="210"/>
              <w:rPr>
                <w:rFonts w:ascii="宋体" w:hAnsi="宋体"/>
                <w:szCs w:val="21"/>
              </w:rPr>
            </w:pPr>
          </w:p>
        </w:tc>
      </w:tr>
      <w:tr w:rsidR="00487225" w14:paraId="4BD29E60" w14:textId="77777777">
        <w:trPr>
          <w:cantSplit/>
          <w:trHeight w:val="540"/>
          <w:jc w:val="center"/>
        </w:trPr>
        <w:tc>
          <w:tcPr>
            <w:tcW w:w="828" w:type="dxa"/>
            <w:vMerge/>
            <w:vAlign w:val="center"/>
          </w:tcPr>
          <w:p w14:paraId="67A0D3DB" w14:textId="77777777" w:rsidR="00487225" w:rsidRDefault="00487225">
            <w:pPr>
              <w:spacing w:before="72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1FEC7278" w14:textId="77777777" w:rsidR="00487225" w:rsidRDefault="00487225">
            <w:pPr>
              <w:spacing w:before="72" w:afterLines="50" w:after="156"/>
              <w:ind w:firstLineChars="100" w:firstLine="210"/>
              <w:rPr>
                <w:rFonts w:ascii="宋体" w:hAnsi="宋体"/>
                <w:szCs w:val="21"/>
              </w:rPr>
            </w:pPr>
          </w:p>
        </w:tc>
        <w:tc>
          <w:tcPr>
            <w:tcW w:w="4063" w:type="dxa"/>
            <w:gridSpan w:val="4"/>
            <w:vAlign w:val="center"/>
          </w:tcPr>
          <w:p w14:paraId="4CF02D60" w14:textId="77777777" w:rsidR="00487225" w:rsidRDefault="00487225">
            <w:pPr>
              <w:spacing w:before="72" w:afterLines="50" w:after="156"/>
              <w:ind w:firstLineChars="100" w:firstLine="210"/>
              <w:rPr>
                <w:rFonts w:ascii="宋体" w:hAnsi="宋体"/>
                <w:szCs w:val="21"/>
              </w:rPr>
            </w:pPr>
          </w:p>
        </w:tc>
        <w:tc>
          <w:tcPr>
            <w:tcW w:w="3780" w:type="dxa"/>
            <w:gridSpan w:val="3"/>
            <w:vAlign w:val="center"/>
          </w:tcPr>
          <w:p w14:paraId="3509962A" w14:textId="77777777" w:rsidR="00487225" w:rsidRDefault="00487225">
            <w:pPr>
              <w:spacing w:before="72" w:afterLines="50" w:after="156"/>
              <w:ind w:firstLineChars="100" w:firstLine="210"/>
              <w:rPr>
                <w:rFonts w:ascii="宋体" w:hAnsi="宋体"/>
                <w:szCs w:val="21"/>
              </w:rPr>
            </w:pPr>
          </w:p>
        </w:tc>
      </w:tr>
      <w:tr w:rsidR="00487225" w14:paraId="21F6D80C" w14:textId="77777777">
        <w:trPr>
          <w:cantSplit/>
          <w:trHeight w:val="540"/>
          <w:jc w:val="center"/>
        </w:trPr>
        <w:tc>
          <w:tcPr>
            <w:tcW w:w="828" w:type="dxa"/>
            <w:vMerge/>
            <w:vAlign w:val="center"/>
          </w:tcPr>
          <w:p w14:paraId="6A12AFE6" w14:textId="77777777" w:rsidR="00487225" w:rsidRDefault="00487225">
            <w:pPr>
              <w:spacing w:before="72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69F30164" w14:textId="77777777" w:rsidR="00487225" w:rsidRDefault="00487225">
            <w:pPr>
              <w:spacing w:before="72" w:afterLines="50" w:after="156"/>
              <w:ind w:firstLineChars="100" w:firstLine="210"/>
              <w:rPr>
                <w:rFonts w:ascii="宋体" w:hAnsi="宋体"/>
                <w:szCs w:val="21"/>
              </w:rPr>
            </w:pPr>
          </w:p>
        </w:tc>
        <w:tc>
          <w:tcPr>
            <w:tcW w:w="4063" w:type="dxa"/>
            <w:gridSpan w:val="4"/>
            <w:vAlign w:val="center"/>
          </w:tcPr>
          <w:p w14:paraId="2A893651" w14:textId="77777777" w:rsidR="00487225" w:rsidRDefault="00487225">
            <w:pPr>
              <w:spacing w:before="72" w:afterLines="50" w:after="156"/>
              <w:ind w:firstLineChars="100" w:firstLine="210"/>
              <w:rPr>
                <w:rFonts w:ascii="宋体" w:hAnsi="宋体"/>
                <w:szCs w:val="21"/>
              </w:rPr>
            </w:pPr>
          </w:p>
        </w:tc>
        <w:tc>
          <w:tcPr>
            <w:tcW w:w="3780" w:type="dxa"/>
            <w:gridSpan w:val="3"/>
            <w:vAlign w:val="center"/>
          </w:tcPr>
          <w:p w14:paraId="6CF584DC" w14:textId="77777777" w:rsidR="00487225" w:rsidRDefault="00487225">
            <w:pPr>
              <w:spacing w:before="72" w:afterLines="50" w:after="156"/>
              <w:ind w:firstLineChars="100" w:firstLine="210"/>
              <w:rPr>
                <w:rFonts w:ascii="宋体" w:hAnsi="宋体"/>
                <w:szCs w:val="21"/>
              </w:rPr>
            </w:pPr>
          </w:p>
        </w:tc>
      </w:tr>
      <w:tr w:rsidR="00487225" w14:paraId="7DAEDB12" w14:textId="77777777">
        <w:trPr>
          <w:cantSplit/>
          <w:trHeight w:val="540"/>
          <w:jc w:val="center"/>
        </w:trPr>
        <w:tc>
          <w:tcPr>
            <w:tcW w:w="828" w:type="dxa"/>
            <w:vMerge/>
            <w:vAlign w:val="center"/>
          </w:tcPr>
          <w:p w14:paraId="15CAFC09" w14:textId="77777777" w:rsidR="00487225" w:rsidRDefault="00487225">
            <w:pPr>
              <w:spacing w:before="72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2733972C" w14:textId="77777777" w:rsidR="00487225" w:rsidRDefault="00487225">
            <w:pPr>
              <w:spacing w:before="72" w:afterLines="50" w:after="156"/>
              <w:ind w:firstLineChars="100" w:firstLine="210"/>
              <w:rPr>
                <w:rFonts w:ascii="宋体" w:hAnsi="宋体"/>
                <w:szCs w:val="21"/>
              </w:rPr>
            </w:pPr>
          </w:p>
        </w:tc>
        <w:tc>
          <w:tcPr>
            <w:tcW w:w="4063" w:type="dxa"/>
            <w:gridSpan w:val="4"/>
            <w:vAlign w:val="center"/>
          </w:tcPr>
          <w:p w14:paraId="013B4BC7" w14:textId="77777777" w:rsidR="00487225" w:rsidRDefault="00487225">
            <w:pPr>
              <w:spacing w:before="72" w:afterLines="50" w:after="156"/>
              <w:ind w:firstLineChars="100" w:firstLine="210"/>
              <w:rPr>
                <w:rFonts w:ascii="宋体" w:hAnsi="宋体"/>
                <w:szCs w:val="21"/>
              </w:rPr>
            </w:pPr>
          </w:p>
        </w:tc>
        <w:tc>
          <w:tcPr>
            <w:tcW w:w="3780" w:type="dxa"/>
            <w:gridSpan w:val="3"/>
            <w:vAlign w:val="center"/>
          </w:tcPr>
          <w:p w14:paraId="5AD6CE22" w14:textId="77777777" w:rsidR="00487225" w:rsidRDefault="00487225">
            <w:pPr>
              <w:spacing w:before="72" w:afterLines="50" w:after="156"/>
              <w:ind w:firstLineChars="100" w:firstLine="210"/>
              <w:rPr>
                <w:rFonts w:ascii="宋体" w:hAnsi="宋体"/>
                <w:szCs w:val="21"/>
              </w:rPr>
            </w:pPr>
          </w:p>
        </w:tc>
      </w:tr>
      <w:tr w:rsidR="00487225" w14:paraId="7EC062E4" w14:textId="77777777">
        <w:trPr>
          <w:cantSplit/>
          <w:trHeight w:val="5240"/>
          <w:jc w:val="center"/>
        </w:trPr>
        <w:tc>
          <w:tcPr>
            <w:tcW w:w="828" w:type="dxa"/>
            <w:vAlign w:val="center"/>
          </w:tcPr>
          <w:p w14:paraId="38173C59" w14:textId="77777777" w:rsidR="00487225" w:rsidRDefault="00214730">
            <w:pPr>
              <w:jc w:val="center"/>
              <w:rPr>
                <w:rFonts w:ascii="宋体" w:hAnsi="宋体"/>
                <w:spacing w:val="-12"/>
                <w:w w:val="90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申请理由</w:t>
            </w:r>
          </w:p>
          <w:p w14:paraId="6E72F114" w14:textId="77777777" w:rsidR="00487225" w:rsidRDefault="00487225">
            <w:pPr>
              <w:spacing w:before="72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103" w:type="dxa"/>
            <w:gridSpan w:val="8"/>
            <w:vAlign w:val="center"/>
          </w:tcPr>
          <w:p w14:paraId="4A9788CC" w14:textId="36F0DED6" w:rsidR="00487225" w:rsidRDefault="00C6499C" w:rsidP="00C6499C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我思想先进，能自觉爱国守法。学习上，在大二学年成绩排名专业第四十，综合考评排名专业第四十八，</w:t>
            </w:r>
            <w:r w:rsidR="00114E84">
              <w:rPr>
                <w:rFonts w:ascii="宋体" w:hAnsi="宋体" w:hint="eastAsia"/>
                <w:szCs w:val="21"/>
              </w:rPr>
              <w:t>且没有不及格科目，</w:t>
            </w:r>
            <w:r w:rsidR="00114E84">
              <w:rPr>
                <w:rFonts w:ascii="宋体" w:hAnsi="宋体" w:hint="eastAsia"/>
                <w:szCs w:val="21"/>
              </w:rPr>
              <w:t>能积极参与课堂讨论</w:t>
            </w:r>
            <w:r w:rsidR="00114E84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为之后的专业知识学习打下了厚实的基础</w:t>
            </w:r>
            <w:r w:rsidR="00114E84">
              <w:rPr>
                <w:rFonts w:ascii="宋体" w:hAnsi="宋体" w:hint="eastAsia"/>
                <w:szCs w:val="21"/>
              </w:rPr>
              <w:t>，同时积极准备算法竞赛，报名了第十一届</w:t>
            </w:r>
            <w:proofErr w:type="gramStart"/>
            <w:r w:rsidR="00114E84">
              <w:rPr>
                <w:rFonts w:ascii="宋体" w:hAnsi="宋体" w:hint="eastAsia"/>
                <w:szCs w:val="21"/>
              </w:rPr>
              <w:t>蓝桥杯大赛</w:t>
            </w:r>
            <w:proofErr w:type="gramEnd"/>
            <w:r w:rsidR="00114E84">
              <w:rPr>
                <w:rFonts w:ascii="宋体" w:hAnsi="宋体" w:hint="eastAsia"/>
                <w:szCs w:val="21"/>
              </w:rPr>
              <w:t>个人赛C/C++组</w:t>
            </w:r>
            <w:r>
              <w:rPr>
                <w:rFonts w:ascii="宋体" w:hAnsi="宋体" w:hint="eastAsia"/>
                <w:szCs w:val="21"/>
              </w:rPr>
              <w:t>。在实践方面，</w:t>
            </w:r>
            <w:r w:rsidR="00114E84">
              <w:rPr>
                <w:rFonts w:ascii="宋体" w:hAnsi="宋体" w:hint="eastAsia"/>
                <w:szCs w:val="21"/>
              </w:rPr>
              <w:t>积极配合班级的工作，参观红色景点，学习党的</w:t>
            </w:r>
            <w:r w:rsidR="001F243C">
              <w:rPr>
                <w:rFonts w:ascii="宋体" w:hAnsi="宋体" w:hint="eastAsia"/>
                <w:szCs w:val="21"/>
              </w:rPr>
              <w:t>思想</w:t>
            </w:r>
            <w:r w:rsidR="00114E84">
              <w:rPr>
                <w:rFonts w:ascii="宋体" w:hAnsi="宋体" w:hint="eastAsia"/>
                <w:szCs w:val="21"/>
              </w:rPr>
              <w:t>。在社会服务方面，我积极参加学生志愿活动，热心帮助身边的人，参与了学校组织的献血。在疫情期间，积极配合学校的安排，响应国家号召，在家中隔离。</w:t>
            </w:r>
          </w:p>
          <w:p w14:paraId="3267CFC1" w14:textId="77777777" w:rsidR="00487225" w:rsidRDefault="00487225">
            <w:pPr>
              <w:rPr>
                <w:rFonts w:ascii="宋体" w:hAnsi="宋体"/>
                <w:szCs w:val="21"/>
              </w:rPr>
            </w:pPr>
          </w:p>
          <w:p w14:paraId="5399EA31" w14:textId="77777777" w:rsidR="00487225" w:rsidRDefault="00487225">
            <w:pPr>
              <w:rPr>
                <w:rFonts w:ascii="宋体" w:hAnsi="宋体"/>
                <w:szCs w:val="21"/>
              </w:rPr>
            </w:pPr>
          </w:p>
          <w:p w14:paraId="52BA33CA" w14:textId="77777777" w:rsidR="00487225" w:rsidRDefault="00487225">
            <w:pPr>
              <w:rPr>
                <w:rFonts w:ascii="宋体" w:hAnsi="宋体"/>
                <w:szCs w:val="21"/>
              </w:rPr>
            </w:pPr>
          </w:p>
          <w:p w14:paraId="4C61ABFE" w14:textId="77777777" w:rsidR="00487225" w:rsidRDefault="00487225">
            <w:pPr>
              <w:rPr>
                <w:rFonts w:ascii="宋体" w:hAnsi="宋体"/>
                <w:szCs w:val="21"/>
              </w:rPr>
            </w:pPr>
          </w:p>
          <w:p w14:paraId="5A10006B" w14:textId="77777777" w:rsidR="00487225" w:rsidRDefault="00487225">
            <w:pPr>
              <w:rPr>
                <w:rFonts w:ascii="宋体" w:hAnsi="宋体"/>
                <w:szCs w:val="21"/>
              </w:rPr>
            </w:pPr>
          </w:p>
          <w:p w14:paraId="32ECFE36" w14:textId="77777777" w:rsidR="00487225" w:rsidRDefault="00487225">
            <w:pPr>
              <w:ind w:right="480"/>
              <w:rPr>
                <w:rFonts w:ascii="宋体" w:hAnsi="宋体"/>
                <w:szCs w:val="21"/>
              </w:rPr>
            </w:pPr>
          </w:p>
          <w:p w14:paraId="48E12254" w14:textId="77777777" w:rsidR="00487225" w:rsidRDefault="00487225">
            <w:pPr>
              <w:ind w:right="480"/>
              <w:rPr>
                <w:rFonts w:ascii="宋体" w:hAnsi="宋体"/>
                <w:szCs w:val="21"/>
              </w:rPr>
            </w:pPr>
          </w:p>
          <w:p w14:paraId="7FEEB9A4" w14:textId="77777777" w:rsidR="00487225" w:rsidRDefault="00487225">
            <w:pPr>
              <w:ind w:right="480"/>
              <w:rPr>
                <w:rFonts w:ascii="宋体" w:hAnsi="宋体"/>
                <w:szCs w:val="21"/>
              </w:rPr>
            </w:pPr>
          </w:p>
          <w:p w14:paraId="0454D393" w14:textId="77777777" w:rsidR="00487225" w:rsidRDefault="00487225">
            <w:pPr>
              <w:ind w:right="480"/>
              <w:rPr>
                <w:rFonts w:ascii="宋体" w:hAnsi="宋体"/>
                <w:szCs w:val="21"/>
              </w:rPr>
            </w:pPr>
          </w:p>
          <w:p w14:paraId="45455FC8" w14:textId="77777777" w:rsidR="00487225" w:rsidRDefault="00487225">
            <w:pPr>
              <w:ind w:right="480"/>
              <w:rPr>
                <w:rFonts w:ascii="宋体" w:hAnsi="宋体"/>
                <w:szCs w:val="21"/>
              </w:rPr>
            </w:pPr>
          </w:p>
          <w:p w14:paraId="11784A09" w14:textId="77777777" w:rsidR="00487225" w:rsidRDefault="00487225">
            <w:pPr>
              <w:ind w:right="480"/>
              <w:rPr>
                <w:rFonts w:ascii="宋体" w:hAnsi="宋体"/>
                <w:szCs w:val="21"/>
              </w:rPr>
            </w:pPr>
          </w:p>
          <w:p w14:paraId="4EBCEE98" w14:textId="77777777" w:rsidR="00487225" w:rsidRDefault="00487225">
            <w:pPr>
              <w:ind w:right="480"/>
              <w:rPr>
                <w:rFonts w:ascii="宋体" w:hAnsi="宋体"/>
                <w:szCs w:val="21"/>
              </w:rPr>
            </w:pPr>
          </w:p>
          <w:p w14:paraId="411A2751" w14:textId="77777777" w:rsidR="00487225" w:rsidRDefault="00214730">
            <w:pPr>
              <w:ind w:right="480" w:firstLineChars="2200" w:firstLine="46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申请人签名（手签）：</w:t>
            </w:r>
          </w:p>
          <w:p w14:paraId="2363300F" w14:textId="77777777" w:rsidR="00487225" w:rsidRDefault="00487225">
            <w:pPr>
              <w:rPr>
                <w:rFonts w:ascii="宋体" w:hAnsi="宋体"/>
                <w:szCs w:val="21"/>
              </w:rPr>
            </w:pPr>
          </w:p>
          <w:p w14:paraId="2F377CED" w14:textId="77777777" w:rsidR="00487225" w:rsidRDefault="00214730">
            <w:pPr>
              <w:ind w:right="720" w:firstLineChars="2750" w:firstLine="577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年   月   日</w:t>
            </w:r>
          </w:p>
        </w:tc>
      </w:tr>
    </w:tbl>
    <w:p w14:paraId="25530897" w14:textId="77777777" w:rsidR="00487225" w:rsidRDefault="00487225" w:rsidP="001F243C">
      <w:pPr>
        <w:spacing w:beforeLines="50" w:before="156"/>
        <w:ind w:right="2100"/>
        <w:rPr>
          <w:rFonts w:ascii="宋体" w:hAnsi="宋体" w:hint="eastAsia"/>
          <w:szCs w:val="21"/>
        </w:rPr>
      </w:pPr>
    </w:p>
    <w:sectPr w:rsidR="00487225">
      <w:footerReference w:type="even" r:id="rId7"/>
      <w:footerReference w:type="default" r:id="rId8"/>
      <w:pgSz w:w="11906" w:h="16838"/>
      <w:pgMar w:top="1588" w:right="1508" w:bottom="1021" w:left="1520" w:header="851" w:footer="1418" w:gutter="5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CCE0C" w14:textId="77777777" w:rsidR="00FF0A64" w:rsidRDefault="00FF0A64">
      <w:r>
        <w:separator/>
      </w:r>
    </w:p>
  </w:endnote>
  <w:endnote w:type="continuationSeparator" w:id="0">
    <w:p w14:paraId="5C2A58B3" w14:textId="77777777" w:rsidR="00FF0A64" w:rsidRDefault="00FF0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36750" w14:textId="77777777" w:rsidR="00487225" w:rsidRDefault="00214730">
    <w:pPr>
      <w:pStyle w:val="a4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</w:rPr>
      <w:t>1</w:t>
    </w:r>
    <w:r>
      <w:rPr>
        <w:rStyle w:val="a6"/>
      </w:rPr>
      <w:fldChar w:fldCharType="end"/>
    </w:r>
  </w:p>
  <w:p w14:paraId="264F4BF2" w14:textId="77777777" w:rsidR="00487225" w:rsidRDefault="00487225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B4398" w14:textId="77777777" w:rsidR="00487225" w:rsidRDefault="00214730">
    <w:pPr>
      <w:pStyle w:val="a4"/>
      <w:framePr w:wrap="around" w:vAnchor="text" w:hAnchor="margin" w:xAlign="outside" w:y="1"/>
      <w:rPr>
        <w:rStyle w:val="a6"/>
        <w:rFonts w:ascii="宋体" w:hAnsi="宋体"/>
        <w:sz w:val="28"/>
      </w:rPr>
    </w:pPr>
    <w:r>
      <w:rPr>
        <w:rStyle w:val="a6"/>
        <w:rFonts w:ascii="宋体" w:hAnsi="宋体" w:hint="eastAsia"/>
        <w:sz w:val="28"/>
      </w:rPr>
      <w:t xml:space="preserve">— </w:t>
    </w:r>
    <w:r>
      <w:rPr>
        <w:rStyle w:val="a6"/>
        <w:rFonts w:ascii="宋体" w:hAnsi="宋体"/>
        <w:sz w:val="28"/>
      </w:rPr>
      <w:fldChar w:fldCharType="begin"/>
    </w:r>
    <w:r>
      <w:rPr>
        <w:rStyle w:val="a6"/>
        <w:rFonts w:ascii="宋体" w:hAnsi="宋体"/>
        <w:sz w:val="28"/>
      </w:rPr>
      <w:instrText xml:space="preserve">PAGE  </w:instrText>
    </w:r>
    <w:r>
      <w:rPr>
        <w:rStyle w:val="a6"/>
        <w:rFonts w:ascii="宋体" w:hAnsi="宋体"/>
        <w:sz w:val="28"/>
      </w:rPr>
      <w:fldChar w:fldCharType="separate"/>
    </w:r>
    <w:r w:rsidR="000A1385">
      <w:rPr>
        <w:rStyle w:val="a6"/>
        <w:rFonts w:ascii="宋体" w:hAnsi="宋体"/>
        <w:noProof/>
        <w:sz w:val="28"/>
      </w:rPr>
      <w:t>1</w:t>
    </w:r>
    <w:r>
      <w:rPr>
        <w:rStyle w:val="a6"/>
        <w:rFonts w:ascii="宋体" w:hAnsi="宋体"/>
        <w:sz w:val="28"/>
      </w:rPr>
      <w:fldChar w:fldCharType="end"/>
    </w:r>
    <w:r>
      <w:rPr>
        <w:rStyle w:val="a6"/>
        <w:rFonts w:ascii="宋体" w:hAnsi="宋体" w:hint="eastAsia"/>
        <w:sz w:val="28"/>
      </w:rPr>
      <w:t xml:space="preserve"> — </w:t>
    </w:r>
  </w:p>
  <w:p w14:paraId="608CF848" w14:textId="77777777" w:rsidR="00487225" w:rsidRDefault="00487225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C1B47" w14:textId="77777777" w:rsidR="00FF0A64" w:rsidRDefault="00FF0A64">
      <w:r>
        <w:separator/>
      </w:r>
    </w:p>
  </w:footnote>
  <w:footnote w:type="continuationSeparator" w:id="0">
    <w:p w14:paraId="32AFDE06" w14:textId="77777777" w:rsidR="00FF0A64" w:rsidRDefault="00FF0A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AE5"/>
    <w:rsid w:val="00053D10"/>
    <w:rsid w:val="00094D97"/>
    <w:rsid w:val="000A1385"/>
    <w:rsid w:val="000C4BBD"/>
    <w:rsid w:val="000D5F40"/>
    <w:rsid w:val="00114E84"/>
    <w:rsid w:val="001B2AE5"/>
    <w:rsid w:val="001E0512"/>
    <w:rsid w:val="001F243C"/>
    <w:rsid w:val="00214730"/>
    <w:rsid w:val="00267157"/>
    <w:rsid w:val="002F6EF7"/>
    <w:rsid w:val="0030742B"/>
    <w:rsid w:val="00314D54"/>
    <w:rsid w:val="00360623"/>
    <w:rsid w:val="003629AF"/>
    <w:rsid w:val="00396268"/>
    <w:rsid w:val="004445E2"/>
    <w:rsid w:val="004576F7"/>
    <w:rsid w:val="004779D8"/>
    <w:rsid w:val="00487225"/>
    <w:rsid w:val="004E748D"/>
    <w:rsid w:val="004F0776"/>
    <w:rsid w:val="005116A1"/>
    <w:rsid w:val="005150F6"/>
    <w:rsid w:val="00536827"/>
    <w:rsid w:val="00541AAD"/>
    <w:rsid w:val="005A71EB"/>
    <w:rsid w:val="005E3E96"/>
    <w:rsid w:val="0060561D"/>
    <w:rsid w:val="00631263"/>
    <w:rsid w:val="006F44E3"/>
    <w:rsid w:val="00720787"/>
    <w:rsid w:val="00730AEE"/>
    <w:rsid w:val="007517E2"/>
    <w:rsid w:val="00810266"/>
    <w:rsid w:val="00855F17"/>
    <w:rsid w:val="008B1560"/>
    <w:rsid w:val="008C3B4E"/>
    <w:rsid w:val="008E4E35"/>
    <w:rsid w:val="0092464C"/>
    <w:rsid w:val="009558A9"/>
    <w:rsid w:val="009D0A5D"/>
    <w:rsid w:val="00A21A7A"/>
    <w:rsid w:val="00A47BD3"/>
    <w:rsid w:val="00A544D9"/>
    <w:rsid w:val="00A723E9"/>
    <w:rsid w:val="00AD5EFC"/>
    <w:rsid w:val="00AD7379"/>
    <w:rsid w:val="00B240D1"/>
    <w:rsid w:val="00BF4775"/>
    <w:rsid w:val="00C00E9B"/>
    <w:rsid w:val="00C6499C"/>
    <w:rsid w:val="00CA0DF3"/>
    <w:rsid w:val="00CC4EFC"/>
    <w:rsid w:val="00D17E3E"/>
    <w:rsid w:val="00DA0DE2"/>
    <w:rsid w:val="00DF5A6A"/>
    <w:rsid w:val="00E14B8D"/>
    <w:rsid w:val="00E761F5"/>
    <w:rsid w:val="00F10BA5"/>
    <w:rsid w:val="00F5404B"/>
    <w:rsid w:val="00F604A5"/>
    <w:rsid w:val="00F8662D"/>
    <w:rsid w:val="00F87524"/>
    <w:rsid w:val="00FA741F"/>
    <w:rsid w:val="00FC5266"/>
    <w:rsid w:val="00FF0A64"/>
    <w:rsid w:val="01874247"/>
    <w:rsid w:val="022D42E5"/>
    <w:rsid w:val="02911C88"/>
    <w:rsid w:val="03276273"/>
    <w:rsid w:val="04FB17F2"/>
    <w:rsid w:val="05B624A5"/>
    <w:rsid w:val="07707CFD"/>
    <w:rsid w:val="07D04623"/>
    <w:rsid w:val="07D23E2A"/>
    <w:rsid w:val="08E850BE"/>
    <w:rsid w:val="099C3A41"/>
    <w:rsid w:val="0A9C3461"/>
    <w:rsid w:val="0AAE5194"/>
    <w:rsid w:val="0B1E28D6"/>
    <w:rsid w:val="0C4118C3"/>
    <w:rsid w:val="0CAD3D90"/>
    <w:rsid w:val="0E170D57"/>
    <w:rsid w:val="0F7A6859"/>
    <w:rsid w:val="101C17C3"/>
    <w:rsid w:val="103C472D"/>
    <w:rsid w:val="107E549F"/>
    <w:rsid w:val="112F2BDB"/>
    <w:rsid w:val="117E4184"/>
    <w:rsid w:val="11BC20E3"/>
    <w:rsid w:val="11C70059"/>
    <w:rsid w:val="1248727D"/>
    <w:rsid w:val="130C520F"/>
    <w:rsid w:val="1358165E"/>
    <w:rsid w:val="13C06832"/>
    <w:rsid w:val="13F5293C"/>
    <w:rsid w:val="14C15E3E"/>
    <w:rsid w:val="15C23F9A"/>
    <w:rsid w:val="168B06A1"/>
    <w:rsid w:val="16B356E5"/>
    <w:rsid w:val="187B3634"/>
    <w:rsid w:val="1A3356DC"/>
    <w:rsid w:val="1C1B21AA"/>
    <w:rsid w:val="1C8C11B9"/>
    <w:rsid w:val="1D426F8F"/>
    <w:rsid w:val="1E391BE2"/>
    <w:rsid w:val="1E64131E"/>
    <w:rsid w:val="1F934E9B"/>
    <w:rsid w:val="1FB0371F"/>
    <w:rsid w:val="207D4D0D"/>
    <w:rsid w:val="20AE69FB"/>
    <w:rsid w:val="21542585"/>
    <w:rsid w:val="22840472"/>
    <w:rsid w:val="235F2196"/>
    <w:rsid w:val="25177A56"/>
    <w:rsid w:val="254E4029"/>
    <w:rsid w:val="2598654F"/>
    <w:rsid w:val="25CF6AAD"/>
    <w:rsid w:val="25D32C40"/>
    <w:rsid w:val="27736AEA"/>
    <w:rsid w:val="278D0216"/>
    <w:rsid w:val="27C6320D"/>
    <w:rsid w:val="27D6167E"/>
    <w:rsid w:val="28183F78"/>
    <w:rsid w:val="2AF33D7A"/>
    <w:rsid w:val="2B234535"/>
    <w:rsid w:val="2B402C69"/>
    <w:rsid w:val="2D884C06"/>
    <w:rsid w:val="2E860277"/>
    <w:rsid w:val="302E2A48"/>
    <w:rsid w:val="315F5DD0"/>
    <w:rsid w:val="318E4FA5"/>
    <w:rsid w:val="32AE2688"/>
    <w:rsid w:val="32E62B40"/>
    <w:rsid w:val="33DB161C"/>
    <w:rsid w:val="342615E7"/>
    <w:rsid w:val="37395DA2"/>
    <w:rsid w:val="379D4E2C"/>
    <w:rsid w:val="37B92EA4"/>
    <w:rsid w:val="38023C60"/>
    <w:rsid w:val="38B6434F"/>
    <w:rsid w:val="396F588F"/>
    <w:rsid w:val="3A83360E"/>
    <w:rsid w:val="3BC24AF6"/>
    <w:rsid w:val="3BE62C01"/>
    <w:rsid w:val="3C891FD4"/>
    <w:rsid w:val="3CDE49D4"/>
    <w:rsid w:val="3CEE2F8E"/>
    <w:rsid w:val="3D167A43"/>
    <w:rsid w:val="3D4D2BFC"/>
    <w:rsid w:val="3E434E23"/>
    <w:rsid w:val="40E3174E"/>
    <w:rsid w:val="41694DC0"/>
    <w:rsid w:val="4246220D"/>
    <w:rsid w:val="42E05C8C"/>
    <w:rsid w:val="431E0F72"/>
    <w:rsid w:val="44623D74"/>
    <w:rsid w:val="44956D42"/>
    <w:rsid w:val="44EB607D"/>
    <w:rsid w:val="455522D8"/>
    <w:rsid w:val="46270A89"/>
    <w:rsid w:val="4799192D"/>
    <w:rsid w:val="48596D0A"/>
    <w:rsid w:val="49352865"/>
    <w:rsid w:val="49444405"/>
    <w:rsid w:val="4BC46E39"/>
    <w:rsid w:val="507234B4"/>
    <w:rsid w:val="51AC10EF"/>
    <w:rsid w:val="52E260FA"/>
    <w:rsid w:val="53F51ACB"/>
    <w:rsid w:val="55222FBC"/>
    <w:rsid w:val="55BD2B32"/>
    <w:rsid w:val="56A75403"/>
    <w:rsid w:val="575924E5"/>
    <w:rsid w:val="58872D55"/>
    <w:rsid w:val="58EC5606"/>
    <w:rsid w:val="592B68C3"/>
    <w:rsid w:val="59A2068D"/>
    <w:rsid w:val="5A7C0EEE"/>
    <w:rsid w:val="5B1739A0"/>
    <w:rsid w:val="5BE51FFC"/>
    <w:rsid w:val="5CAA7BD8"/>
    <w:rsid w:val="5D7F263D"/>
    <w:rsid w:val="5EF67B2E"/>
    <w:rsid w:val="603B7F66"/>
    <w:rsid w:val="61023FE4"/>
    <w:rsid w:val="62697A40"/>
    <w:rsid w:val="632B7E52"/>
    <w:rsid w:val="635C4DA4"/>
    <w:rsid w:val="63B80C7A"/>
    <w:rsid w:val="65552B1C"/>
    <w:rsid w:val="65BF02A9"/>
    <w:rsid w:val="66DF67B3"/>
    <w:rsid w:val="6789486A"/>
    <w:rsid w:val="682762F2"/>
    <w:rsid w:val="68F30C62"/>
    <w:rsid w:val="69D83EF7"/>
    <w:rsid w:val="6A2C0ADE"/>
    <w:rsid w:val="6B224B05"/>
    <w:rsid w:val="6B6D01C9"/>
    <w:rsid w:val="6CFB778C"/>
    <w:rsid w:val="6DD94F26"/>
    <w:rsid w:val="6DE9494E"/>
    <w:rsid w:val="6E4E4F99"/>
    <w:rsid w:val="6F434058"/>
    <w:rsid w:val="6FF672F7"/>
    <w:rsid w:val="713A09FF"/>
    <w:rsid w:val="71584D7F"/>
    <w:rsid w:val="71702793"/>
    <w:rsid w:val="71B21372"/>
    <w:rsid w:val="73975BD7"/>
    <w:rsid w:val="754A54F8"/>
    <w:rsid w:val="754A7589"/>
    <w:rsid w:val="769D6756"/>
    <w:rsid w:val="77E42A68"/>
    <w:rsid w:val="77F30661"/>
    <w:rsid w:val="78154228"/>
    <w:rsid w:val="78795330"/>
    <w:rsid w:val="78803037"/>
    <w:rsid w:val="78957717"/>
    <w:rsid w:val="794379F0"/>
    <w:rsid w:val="7B2719D4"/>
    <w:rsid w:val="7BF758D5"/>
    <w:rsid w:val="7E043EAF"/>
    <w:rsid w:val="7E7D306A"/>
    <w:rsid w:val="7EAD7BD1"/>
    <w:rsid w:val="7EEB40D8"/>
    <w:rsid w:val="7FD2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7B620D"/>
  <w15:docId w15:val="{E1ADBD6D-6731-429B-81E6-AFC7D195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a6">
    <w:name w:val="page number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ip\Application%20Data\Microsoft\Templates\&#20844;&#25991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公文.dot</Template>
  <TotalTime>25</TotalTime>
  <Pages>1</Pages>
  <Words>97</Words>
  <Characters>557</Characters>
  <Application>Microsoft Office Word</Application>
  <DocSecurity>0</DocSecurity>
  <Lines>4</Lines>
  <Paragraphs>1</Paragraphs>
  <ScaleCrop>false</ScaleCrop>
  <Company>china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毅鸣 马</cp:lastModifiedBy>
  <cp:revision>12</cp:revision>
  <cp:lastPrinted>2014-04-23T08:34:00Z</cp:lastPrinted>
  <dcterms:created xsi:type="dcterms:W3CDTF">2014-04-24T07:20:00Z</dcterms:created>
  <dcterms:modified xsi:type="dcterms:W3CDTF">2020-10-13T09:56:00Z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